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3369"/>
        <w:gridCol w:w="5275"/>
      </w:tblGrid>
      <w:tr w:rsidR="009601D2" w:rsidTr="00F02906">
        <w:tc>
          <w:tcPr>
            <w:tcW w:w="3369" w:type="dxa"/>
            <w:shd w:val="clear" w:color="auto" w:fill="C6D9F1" w:themeFill="text2" w:themeFillTint="33"/>
          </w:tcPr>
          <w:p w:rsidR="009601D2" w:rsidRPr="007D7489" w:rsidRDefault="009601D2" w:rsidP="00E103A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D7489">
              <w:rPr>
                <w:rFonts w:ascii="Times New Roman" w:hAnsi="Times New Roman"/>
                <w:b/>
                <w:sz w:val="24"/>
                <w:szCs w:val="24"/>
              </w:rPr>
              <w:t>Projeto:</w:t>
            </w:r>
          </w:p>
        </w:tc>
        <w:tc>
          <w:tcPr>
            <w:tcW w:w="5275" w:type="dxa"/>
          </w:tcPr>
          <w:p w:rsidR="009601D2" w:rsidRDefault="0099049F" w:rsidP="00E103A9">
            <w:r>
              <w:t>Software para mercado</w:t>
            </w:r>
          </w:p>
        </w:tc>
      </w:tr>
      <w:tr w:rsidR="009601D2" w:rsidTr="00F02906">
        <w:tc>
          <w:tcPr>
            <w:tcW w:w="3369" w:type="dxa"/>
            <w:shd w:val="clear" w:color="auto" w:fill="C6D9F1" w:themeFill="text2" w:themeFillTint="33"/>
          </w:tcPr>
          <w:p w:rsidR="009601D2" w:rsidRPr="007D7489" w:rsidRDefault="009601D2" w:rsidP="00E103A9">
            <w:pPr>
              <w:rPr>
                <w:rFonts w:ascii="Times New Roman" w:hAnsi="Times New Roman"/>
                <w:sz w:val="24"/>
                <w:szCs w:val="24"/>
              </w:rPr>
            </w:pPr>
            <w:r w:rsidRPr="007D7489">
              <w:rPr>
                <w:rFonts w:ascii="Times New Roman" w:eastAsiaTheme="minorHAnsi" w:hAnsi="Times New Roman"/>
                <w:b/>
                <w:sz w:val="24"/>
                <w:szCs w:val="24"/>
              </w:rPr>
              <w:t>Responsável pela elicitação:</w:t>
            </w:r>
          </w:p>
        </w:tc>
        <w:tc>
          <w:tcPr>
            <w:tcW w:w="5275" w:type="dxa"/>
          </w:tcPr>
          <w:p w:rsidR="009601D2" w:rsidRDefault="0099049F" w:rsidP="00E103A9">
            <w:r>
              <w:t>Turma 3</w:t>
            </w:r>
          </w:p>
        </w:tc>
      </w:tr>
    </w:tbl>
    <w:p w:rsidR="009601D2" w:rsidRDefault="009601D2" w:rsidP="00E103A9"/>
    <w:p w:rsidR="00E103A9" w:rsidRDefault="00E103A9" w:rsidP="00E103A9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985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3A9" w:rsidRDefault="00E103A9">
          <w:pPr>
            <w:pStyle w:val="CabealhodoSumrio"/>
          </w:pPr>
          <w:r>
            <w:t>Sumário</w:t>
          </w:r>
        </w:p>
        <w:p w:rsidR="00B80C7F" w:rsidRDefault="004635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463552">
            <w:fldChar w:fldCharType="begin"/>
          </w:r>
          <w:r w:rsidR="00E103A9">
            <w:instrText xml:space="preserve"> TOC \o "1-3" \h \z \u </w:instrText>
          </w:r>
          <w:r w:rsidRPr="00463552">
            <w:fldChar w:fldCharType="separate"/>
          </w:r>
          <w:hyperlink w:anchor="_Toc98309682" w:history="1">
            <w:r w:rsidR="00B80C7F" w:rsidRPr="005912A1">
              <w:rPr>
                <w:rStyle w:val="Hyperlink"/>
                <w:noProof/>
              </w:rPr>
              <w:t>2</w:t>
            </w:r>
            <w:r w:rsidR="00B80C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80C7F" w:rsidRPr="005912A1">
              <w:rPr>
                <w:rStyle w:val="Hyperlink"/>
                <w:noProof/>
              </w:rPr>
              <w:t>Objetivo do levantamen</w:t>
            </w:r>
            <w:r w:rsidR="00B80C7F" w:rsidRPr="005912A1">
              <w:rPr>
                <w:rStyle w:val="Hyperlink"/>
                <w:noProof/>
              </w:rPr>
              <w:t>t</w:t>
            </w:r>
            <w:r w:rsidR="00B80C7F" w:rsidRPr="005912A1">
              <w:rPr>
                <w:rStyle w:val="Hyperlink"/>
                <w:noProof/>
              </w:rPr>
              <w:t>o</w:t>
            </w:r>
            <w:r w:rsidR="00B80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7F">
              <w:rPr>
                <w:noProof/>
                <w:webHidden/>
              </w:rPr>
              <w:instrText xml:space="preserve"> PAGEREF _Toc98309682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7F" w:rsidRDefault="004635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98309683" w:history="1">
            <w:r w:rsidR="00B80C7F" w:rsidRPr="005912A1">
              <w:rPr>
                <w:rStyle w:val="Hyperlink"/>
                <w:noProof/>
              </w:rPr>
              <w:t>3</w:t>
            </w:r>
            <w:r w:rsidR="00B80C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80C7F" w:rsidRPr="005912A1">
              <w:rPr>
                <w:rStyle w:val="Hyperlink"/>
                <w:noProof/>
              </w:rPr>
              <w:t>Escopo</w:t>
            </w:r>
            <w:r w:rsidR="00B80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7F">
              <w:rPr>
                <w:noProof/>
                <w:webHidden/>
              </w:rPr>
              <w:instrText xml:space="preserve"> PAGEREF _Toc98309683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7F" w:rsidRDefault="004635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98309684" w:history="1">
            <w:r w:rsidR="00B80C7F" w:rsidRPr="005912A1">
              <w:rPr>
                <w:rStyle w:val="Hyperlink"/>
                <w:noProof/>
              </w:rPr>
              <w:t>4</w:t>
            </w:r>
            <w:r w:rsidR="00B80C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80C7F" w:rsidRPr="005912A1">
              <w:rPr>
                <w:rStyle w:val="Hyperlink"/>
                <w:noProof/>
              </w:rPr>
              <w:t>Fontes de requisito</w:t>
            </w:r>
            <w:r w:rsidR="00B80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7F">
              <w:rPr>
                <w:noProof/>
                <w:webHidden/>
              </w:rPr>
              <w:instrText xml:space="preserve"> PAGEREF _Toc98309684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7F" w:rsidRDefault="004635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98309685" w:history="1">
            <w:r w:rsidR="00B80C7F" w:rsidRPr="005912A1">
              <w:rPr>
                <w:rStyle w:val="Hyperlink"/>
                <w:noProof/>
              </w:rPr>
              <w:t>5</w:t>
            </w:r>
            <w:r w:rsidR="00B80C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80C7F" w:rsidRPr="005912A1">
              <w:rPr>
                <w:rStyle w:val="Hyperlink"/>
                <w:noProof/>
              </w:rPr>
              <w:t>Técnicas para a elicitação</w:t>
            </w:r>
            <w:r w:rsidR="00B80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7F">
              <w:rPr>
                <w:noProof/>
                <w:webHidden/>
              </w:rPr>
              <w:instrText xml:space="preserve"> PAGEREF _Toc98309685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7F" w:rsidRDefault="004635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98309686" w:history="1">
            <w:r w:rsidR="00B80C7F" w:rsidRPr="005912A1">
              <w:rPr>
                <w:rStyle w:val="Hyperlink"/>
                <w:noProof/>
              </w:rPr>
              <w:t>6</w:t>
            </w:r>
            <w:r w:rsidR="00B80C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80C7F" w:rsidRPr="005912A1">
              <w:rPr>
                <w:rStyle w:val="Hyperlink"/>
                <w:noProof/>
              </w:rPr>
              <w:t>Roteiro</w:t>
            </w:r>
            <w:r w:rsidR="00B80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7F">
              <w:rPr>
                <w:noProof/>
                <w:webHidden/>
              </w:rPr>
              <w:instrText xml:space="preserve"> PAGEREF _Toc98309686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7F" w:rsidRDefault="004635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98309687" w:history="1">
            <w:r w:rsidR="00B80C7F" w:rsidRPr="005912A1">
              <w:rPr>
                <w:rStyle w:val="Hyperlink"/>
                <w:noProof/>
              </w:rPr>
              <w:t>7</w:t>
            </w:r>
            <w:r w:rsidR="00B80C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80C7F" w:rsidRPr="005912A1">
              <w:rPr>
                <w:rStyle w:val="Hyperlink"/>
                <w:noProof/>
              </w:rPr>
              <w:t>Materiais e recursos</w:t>
            </w:r>
            <w:r w:rsidR="00B80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7F">
              <w:rPr>
                <w:noProof/>
                <w:webHidden/>
              </w:rPr>
              <w:instrText xml:space="preserve"> PAGEREF _Toc98309687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7F" w:rsidRDefault="0046355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98309688" w:history="1">
            <w:r w:rsidR="00B80C7F" w:rsidRPr="005912A1">
              <w:rPr>
                <w:rStyle w:val="Hyperlink"/>
                <w:noProof/>
              </w:rPr>
              <w:t>8</w:t>
            </w:r>
            <w:r w:rsidR="00B80C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80C7F" w:rsidRPr="005912A1">
              <w:rPr>
                <w:rStyle w:val="Hyperlink"/>
                <w:noProof/>
              </w:rPr>
              <w:t>Cronograma</w:t>
            </w:r>
            <w:r w:rsidR="00B80C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7F">
              <w:rPr>
                <w:noProof/>
                <w:webHidden/>
              </w:rPr>
              <w:instrText xml:space="preserve"> PAGEREF _Toc98309688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463552">
          <w:r>
            <w:rPr>
              <w:b/>
              <w:bCs/>
            </w:rPr>
            <w:fldChar w:fldCharType="end"/>
          </w:r>
        </w:p>
      </w:sdtContent>
    </w:sdt>
    <w:p w:rsidR="00E103A9" w:rsidRDefault="00E103A9" w:rsidP="00E103A9"/>
    <w:p w:rsidR="00E103A9" w:rsidRDefault="00E103A9" w:rsidP="00E103A9"/>
    <w:p w:rsidR="00DB4077" w:rsidRDefault="00DB4077" w:rsidP="00DB4077"/>
    <w:p w:rsidR="00DB4077" w:rsidRDefault="00DB4077" w:rsidP="00DB4077">
      <w:pPr>
        <w:pStyle w:val="Ttulo3"/>
        <w:sectPr w:rsidR="00DB4077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492EDA">
      <w:pPr>
        <w:pStyle w:val="Ttulo1"/>
      </w:pPr>
      <w:bookmarkStart w:id="0" w:name="_Toc343100806"/>
      <w:bookmarkStart w:id="1" w:name="_Toc98309682"/>
      <w:r>
        <w:lastRenderedPageBreak/>
        <w:t xml:space="preserve">Objetivo </w:t>
      </w:r>
      <w:bookmarkEnd w:id="0"/>
      <w:r w:rsidR="00F80F41">
        <w:t>do levantamento</w:t>
      </w:r>
      <w:bookmarkEnd w:id="1"/>
    </w:p>
    <w:p w:rsidR="00DB4077" w:rsidRDefault="00DB4077" w:rsidP="00E103A9">
      <w:pPr>
        <w:pStyle w:val="Comments"/>
        <w:rPr>
          <w:rFonts w:cs="Arial"/>
        </w:rPr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</w:t>
      </w:r>
      <w:r w:rsidR="00F80F41">
        <w:rPr>
          <w:rFonts w:cs="Arial"/>
        </w:rPr>
        <w:t>do levantamento de requisitos planejado</w:t>
      </w:r>
      <w:r w:rsidR="00492EDA">
        <w:rPr>
          <w:rFonts w:cs="Arial"/>
        </w:rPr>
        <w:t xml:space="preserve"> </w:t>
      </w:r>
      <w:r w:rsidRPr="00DB4077">
        <w:rPr>
          <w:rFonts w:cs="Arial"/>
        </w:rPr>
        <w:t>]</w:t>
      </w:r>
      <w:r w:rsidR="004F1047">
        <w:rPr>
          <w:rFonts w:cs="Arial"/>
        </w:rPr>
        <w:t>.</w:t>
      </w:r>
    </w:p>
    <w:p w:rsidR="00492EDA" w:rsidRDefault="0099049F" w:rsidP="0099049F">
      <w:pPr>
        <w:pStyle w:val="Comments"/>
        <w:rPr>
          <w:rFonts w:ascii="Times New Roman" w:hAnsi="Times New Roman"/>
          <w:sz w:val="24"/>
          <w:szCs w:val="24"/>
        </w:rPr>
      </w:pPr>
      <w:r w:rsidRPr="0099049F">
        <w:rPr>
          <w:rFonts w:ascii="Times New Roman" w:hAnsi="Times New Roman"/>
          <w:sz w:val="24"/>
          <w:szCs w:val="24"/>
        </w:rPr>
        <w:t>Entender</w:t>
      </w:r>
      <w:r>
        <w:rPr>
          <w:rFonts w:ascii="Times New Roman" w:hAnsi="Times New Roman"/>
          <w:sz w:val="24"/>
          <w:szCs w:val="24"/>
        </w:rPr>
        <w:t xml:space="preserve"> o processo e elicitar as necessidades de gerenciamento de estoque e vendas do mercado.</w:t>
      </w:r>
    </w:p>
    <w:p w:rsidR="0099049F" w:rsidRDefault="0099049F" w:rsidP="0099049F"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Verificar a possibilidade de integração com o software antigo.</w:t>
      </w:r>
    </w:p>
    <w:p w:rsidR="0099049F" w:rsidRPr="0099049F" w:rsidRDefault="0099049F" w:rsidP="0099049F">
      <w:pPr>
        <w:pStyle w:val="Comments"/>
        <w:rPr>
          <w:rFonts w:ascii="Times New Roman" w:hAnsi="Times New Roman"/>
          <w:sz w:val="24"/>
          <w:szCs w:val="24"/>
        </w:rPr>
      </w:pPr>
    </w:p>
    <w:p w:rsidR="00DB4077" w:rsidRPr="00325F53" w:rsidRDefault="00F80F41" w:rsidP="00DB4077">
      <w:pPr>
        <w:pStyle w:val="Ttulo1"/>
      </w:pPr>
      <w:bookmarkStart w:id="2" w:name="_Toc98309683"/>
      <w:r>
        <w:t>Escopo</w:t>
      </w:r>
      <w:bookmarkEnd w:id="2"/>
      <w:r>
        <w:t xml:space="preserve"> </w:t>
      </w:r>
    </w:p>
    <w:p w:rsidR="006153FF" w:rsidRDefault="00DB4077" w:rsidP="006153FF">
      <w:pPr>
        <w:pStyle w:val="Comments"/>
        <w:rPr>
          <w:rFonts w:cs="Arial"/>
        </w:rPr>
      </w:pPr>
      <w:r w:rsidRPr="00325F53">
        <w:rPr>
          <w:rFonts w:cs="Arial"/>
        </w:rPr>
        <w:t>[</w:t>
      </w:r>
      <w:r w:rsidR="00F80F41">
        <w:rPr>
          <w:rFonts w:cs="Arial"/>
        </w:rPr>
        <w:t>Descreva o escopo do da elicitação, quais os itens a serem levantados</w:t>
      </w:r>
      <w:r w:rsidR="00E103A9" w:rsidRPr="00325F53">
        <w:rPr>
          <w:rFonts w:cs="Arial"/>
        </w:rPr>
        <w:t>]</w:t>
      </w:r>
      <w:bookmarkStart w:id="3" w:name="_Toc319340140"/>
    </w:p>
    <w:p w:rsidR="008F7BB9" w:rsidRDefault="008F7BB9" w:rsidP="006153FF">
      <w:pPr>
        <w:pStyle w:val="Comments"/>
        <w:rPr>
          <w:rFonts w:ascii="Times New Roman" w:hAnsi="Times New Roman"/>
          <w:sz w:val="24"/>
          <w:szCs w:val="24"/>
        </w:rPr>
      </w:pPr>
      <w:r w:rsidRPr="008F7BB9">
        <w:rPr>
          <w:rFonts w:ascii="Times New Roman" w:hAnsi="Times New Roman"/>
          <w:sz w:val="24"/>
          <w:szCs w:val="24"/>
        </w:rPr>
        <w:t xml:space="preserve">Controle </w:t>
      </w:r>
      <w:r>
        <w:rPr>
          <w:rFonts w:ascii="Times New Roman" w:hAnsi="Times New Roman"/>
          <w:sz w:val="24"/>
          <w:szCs w:val="24"/>
        </w:rPr>
        <w:t xml:space="preserve">de estoque </w:t>
      </w:r>
    </w:p>
    <w:p w:rsidR="008F7BB9" w:rsidRPr="008F7BB9" w:rsidRDefault="008F7BB9" w:rsidP="006153FF"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Vendas</w:t>
      </w:r>
    </w:p>
    <w:p w:rsidR="008F7BB9" w:rsidRPr="00AA21AD" w:rsidRDefault="008F7BB9" w:rsidP="006153FF">
      <w:pPr>
        <w:pStyle w:val="Comments"/>
      </w:pPr>
    </w:p>
    <w:p w:rsidR="006153FF" w:rsidRDefault="006153FF" w:rsidP="00DB403E"/>
    <w:p w:rsidR="004F5F48" w:rsidRDefault="0056346A" w:rsidP="0068454D">
      <w:pPr>
        <w:pStyle w:val="Ttulo1"/>
      </w:pPr>
      <w:bookmarkStart w:id="4" w:name="_Toc98309684"/>
      <w:r>
        <w:t>Fontes de requisito</w:t>
      </w:r>
      <w:bookmarkEnd w:id="4"/>
    </w:p>
    <w:p w:rsidR="0068454D" w:rsidRDefault="00F80F41" w:rsidP="00E103A9">
      <w:pPr>
        <w:pStyle w:val="Comments"/>
      </w:pPr>
      <w:r>
        <w:t xml:space="preserve">[Identifique as </w:t>
      </w:r>
      <w:r w:rsidR="0056346A">
        <w:t>fontes d</w:t>
      </w:r>
      <w:r>
        <w:t xml:space="preserve">o levantamento </w:t>
      </w:r>
      <w:r w:rsidR="0056346A">
        <w:t xml:space="preserve">de requisitos </w:t>
      </w:r>
      <w:r>
        <w:t>e porque elas foram listadas</w:t>
      </w:r>
      <w:r w:rsidR="0056346A">
        <w:t>. Podem ser partes interessadas, documentos, sistemas, etc.</w:t>
      </w:r>
      <w:r w:rsidR="0068454D" w:rsidRPr="00842903">
        <w:t>]</w:t>
      </w:r>
    </w:p>
    <w:p w:rsidR="003A07AD" w:rsidRDefault="003A07AD" w:rsidP="00E103A9">
      <w:pPr>
        <w:pStyle w:val="Comments"/>
        <w:rPr>
          <w:rFonts w:ascii="Times New Roman" w:hAnsi="Times New Roman"/>
          <w:sz w:val="24"/>
          <w:szCs w:val="24"/>
        </w:rPr>
      </w:pPr>
      <w:r w:rsidRPr="003A07AD"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 xml:space="preserve">trole de estoque: Funcionários do almoxarifado, sistema antigo; relatórios mensais; </w:t>
      </w:r>
    </w:p>
    <w:p w:rsidR="003A07AD" w:rsidRPr="003A07AD" w:rsidRDefault="003A07AD" w:rsidP="00E103A9"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Vendas: operadores de caixa, gerente, sistema antigo</w:t>
      </w:r>
    </w:p>
    <w:p w:rsidR="0068454D" w:rsidRDefault="0068454D" w:rsidP="0045550E"/>
    <w:p w:rsidR="000002DC" w:rsidRDefault="00F80F41" w:rsidP="00FF4F03">
      <w:pPr>
        <w:pStyle w:val="Ttulo1"/>
      </w:pPr>
      <w:bookmarkStart w:id="5" w:name="_Toc98309685"/>
      <w:bookmarkEnd w:id="3"/>
      <w:r>
        <w:t>Técnicas para a elicitação</w:t>
      </w:r>
      <w:bookmarkEnd w:id="5"/>
    </w:p>
    <w:p w:rsidR="00FF4F03" w:rsidRDefault="00FF4F03" w:rsidP="00E103A9">
      <w:pPr>
        <w:pStyle w:val="Comments"/>
      </w:pPr>
      <w:r w:rsidRPr="00842903">
        <w:t>[Descreva</w:t>
      </w:r>
      <w:r>
        <w:t xml:space="preserve"> </w:t>
      </w:r>
      <w:r w:rsidR="00F80F41">
        <w:t>a(s) técnica(s) a serem utilizada(s) na elicitação e porque ela(s) foi(am) selecionada(s)</w:t>
      </w:r>
      <w:r w:rsidRPr="00842903">
        <w:t>]</w:t>
      </w:r>
    </w:p>
    <w:p w:rsidR="003A07AD" w:rsidRDefault="003A07AD" w:rsidP="00E103A9"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3A07AD">
        <w:rPr>
          <w:rFonts w:ascii="Times New Roman" w:hAnsi="Times New Roman"/>
          <w:sz w:val="24"/>
          <w:szCs w:val="24"/>
        </w:rPr>
        <w:t>ntrevista</w:t>
      </w:r>
      <w:r>
        <w:rPr>
          <w:rFonts w:ascii="Times New Roman" w:hAnsi="Times New Roman"/>
          <w:sz w:val="24"/>
          <w:szCs w:val="24"/>
        </w:rPr>
        <w:t>: por ser objetiva, elicitar requisitos de forma detalhada, o grupo de partes interessadas é pequeno, facilitando a comunicação.</w:t>
      </w:r>
    </w:p>
    <w:p w:rsidR="003A07AD" w:rsidRDefault="003A07AD" w:rsidP="00E103A9"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Arqueologia de software: utilizando como base o sistema antigo</w:t>
      </w:r>
    </w:p>
    <w:p w:rsidR="003A07AD" w:rsidRPr="003A07AD" w:rsidRDefault="003A07AD" w:rsidP="00E103A9">
      <w:pPr>
        <w:pStyle w:val="Comm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de documentos: permite insights com dados reais do cliente.</w:t>
      </w:r>
    </w:p>
    <w:p w:rsidR="00A812CF" w:rsidRDefault="00A812CF" w:rsidP="002D31AB"/>
    <w:p w:rsidR="00FF4F03" w:rsidRDefault="003F2C3A" w:rsidP="00FF4F03">
      <w:pPr>
        <w:pStyle w:val="Ttulo1"/>
      </w:pPr>
      <w:bookmarkStart w:id="6" w:name="_Toc98309686"/>
      <w:r>
        <w:t>Roteiro</w:t>
      </w:r>
      <w:bookmarkEnd w:id="6"/>
    </w:p>
    <w:p w:rsidR="00FF4F03" w:rsidRDefault="00FF4F03" w:rsidP="00E103A9">
      <w:pPr>
        <w:pStyle w:val="Comments"/>
      </w:pPr>
      <w:r w:rsidRPr="00842903">
        <w:t>[</w:t>
      </w:r>
      <w:r w:rsidR="003F2C3A">
        <w:t>Com base na(s) técnica(s) selecionada(s), descreva o roteiro da elicitação. Exemplo: se foi um entrevista, descreva as perguntas a serem realizadas; se for observação, descreva o processo a ser empregado</w:t>
      </w:r>
      <w:r w:rsidR="00E103A9" w:rsidRPr="00842903">
        <w:t>]</w:t>
      </w:r>
    </w:p>
    <w:p w:rsidR="00FF4F03" w:rsidRDefault="00FF4F03" w:rsidP="00FF4F03"/>
    <w:p w:rsidR="009C096E" w:rsidRDefault="009C096E" w:rsidP="00FF4F03">
      <w:r>
        <w:t xml:space="preserve">Entrevista Estoque: </w:t>
      </w:r>
    </w:p>
    <w:p w:rsidR="009C096E" w:rsidRDefault="009C096E" w:rsidP="00FF4F03">
      <w:r>
        <w:t>1 Como ocorre o processo de entrada de materiais no estoque?</w:t>
      </w:r>
    </w:p>
    <w:p w:rsidR="009C096E" w:rsidRDefault="009C096E" w:rsidP="00FF4F03">
      <w:r>
        <w:t>2 Com que freqüência ocorre a falta de materiais no estoque?</w:t>
      </w:r>
    </w:p>
    <w:p w:rsidR="00C27653" w:rsidRDefault="00C27653" w:rsidP="00FF4F03"/>
    <w:p w:rsidR="00C27653" w:rsidRDefault="00C27653" w:rsidP="00FF4F03"/>
    <w:p w:rsidR="00C27653" w:rsidRDefault="00C27653" w:rsidP="00FF4F03">
      <w:r>
        <w:t>Entrevista venda:</w:t>
      </w:r>
    </w:p>
    <w:p w:rsidR="009C096E" w:rsidRDefault="00C27653" w:rsidP="00FF4F03">
      <w:r>
        <w:t>1</w:t>
      </w:r>
      <w:r w:rsidR="009C096E">
        <w:t xml:space="preserve"> </w:t>
      </w:r>
      <w:r>
        <w:t>Como</w:t>
      </w:r>
      <w:r w:rsidR="009C096E">
        <w:t xml:space="preserve"> </w:t>
      </w:r>
      <w:r>
        <w:t>você verifica o ranking de vendas?</w:t>
      </w:r>
    </w:p>
    <w:p w:rsidR="00C27653" w:rsidRDefault="00C27653" w:rsidP="00FF4F03">
      <w:r>
        <w:t>2 Qual problema com mais recorrência no sistema antigo?</w:t>
      </w:r>
    </w:p>
    <w:p w:rsidR="00C27653" w:rsidRDefault="00C27653" w:rsidP="00FF4F03"/>
    <w:p w:rsidR="00C27653" w:rsidRDefault="00C27653" w:rsidP="00FF4F03">
      <w:r>
        <w:t>Arqueologia de software: Analisar layout, funcionalidade, regras de negocio, levantar problemas de fluxo.</w:t>
      </w:r>
    </w:p>
    <w:p w:rsidR="009C096E" w:rsidRDefault="009C096E" w:rsidP="00FF4F03"/>
    <w:p w:rsidR="00FF4F03" w:rsidRDefault="00FF4F03" w:rsidP="00FF4F03"/>
    <w:p w:rsidR="00FF4F03" w:rsidRDefault="003F2C3A" w:rsidP="00FF4F03">
      <w:pPr>
        <w:pStyle w:val="Ttulo1"/>
      </w:pPr>
      <w:bookmarkStart w:id="7" w:name="_Toc98309687"/>
      <w:r>
        <w:t>Materiais e recursos</w:t>
      </w:r>
      <w:bookmarkEnd w:id="7"/>
    </w:p>
    <w:p w:rsidR="00FF4F03" w:rsidRDefault="00FF4F03" w:rsidP="00E103A9">
      <w:pPr>
        <w:pStyle w:val="Comments"/>
      </w:pPr>
      <w:r w:rsidRPr="00842903">
        <w:t>[Descreva</w:t>
      </w:r>
      <w:r>
        <w:t xml:space="preserve"> </w:t>
      </w:r>
      <w:r w:rsidR="003F2C3A">
        <w:t xml:space="preserve">os materiais </w:t>
      </w:r>
      <w:r w:rsidR="00C72D89">
        <w:t xml:space="preserve">e recursos </w:t>
      </w:r>
      <w:r w:rsidR="003F2C3A">
        <w:t>necessário</w:t>
      </w:r>
      <w:r w:rsidR="00C72D89">
        <w:t>s para a elicitação</w:t>
      </w:r>
      <w:r w:rsidR="00E103A9" w:rsidRPr="00842903">
        <w:t>]</w:t>
      </w:r>
    </w:p>
    <w:p w:rsidR="00C27653" w:rsidRPr="00C27653" w:rsidRDefault="00C27653" w:rsidP="00E103A9">
      <w:pPr>
        <w:pStyle w:val="Comments"/>
        <w:rPr>
          <w:sz w:val="24"/>
          <w:szCs w:val="24"/>
        </w:rPr>
      </w:pPr>
      <w:r>
        <w:rPr>
          <w:sz w:val="24"/>
          <w:szCs w:val="24"/>
        </w:rPr>
        <w:t>Gravador, celular, câmera, papel, caneta, sistema legado.</w:t>
      </w:r>
    </w:p>
    <w:p w:rsidR="00FF4F03" w:rsidRDefault="00FF4F03" w:rsidP="002D31AB"/>
    <w:p w:rsidR="00E45BC0" w:rsidRDefault="00E45BC0" w:rsidP="002D31AB"/>
    <w:p w:rsidR="00FF4F03" w:rsidRDefault="00442497" w:rsidP="00E45BC0">
      <w:pPr>
        <w:pStyle w:val="Ttulo1"/>
      </w:pPr>
      <w:bookmarkStart w:id="8" w:name="_Toc98309688"/>
      <w:r>
        <w:t>Cronograma</w:t>
      </w:r>
      <w:bookmarkEnd w:id="8"/>
    </w:p>
    <w:p w:rsidR="00E45BC0" w:rsidRDefault="00E45BC0" w:rsidP="00E103A9">
      <w:pPr>
        <w:pStyle w:val="Comments"/>
      </w:pPr>
      <w:r w:rsidRPr="00842903">
        <w:t>[</w:t>
      </w:r>
      <w:r w:rsidR="00C72D89">
        <w:t xml:space="preserve">Informe </w:t>
      </w:r>
      <w:r w:rsidR="00442497">
        <w:t>o cronograma da elicitação</w:t>
      </w:r>
      <w:r w:rsidR="00E103A9" w:rsidRPr="00842903">
        <w:t>]</w:t>
      </w:r>
    </w:p>
    <w:p w:rsidR="00C27653" w:rsidRDefault="00C27653" w:rsidP="00E103A9">
      <w:pPr>
        <w:pStyle w:val="Comments"/>
      </w:pPr>
    </w:p>
    <w:p w:rsidR="00C27653" w:rsidRDefault="00C27653" w:rsidP="00E103A9">
      <w:pPr>
        <w:pStyle w:val="Comments"/>
      </w:pPr>
      <w:r>
        <w:t>28/02/2023 – Armazém 01, Sala de reunião 04.</w:t>
      </w:r>
    </w:p>
    <w:p w:rsidR="00C27653" w:rsidRDefault="00C27653" w:rsidP="00E103A9">
      <w:pPr>
        <w:pStyle w:val="Comments"/>
      </w:pPr>
      <w:r>
        <w:t>25/03/2022 – Administração</w:t>
      </w:r>
    </w:p>
    <w:p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B60" w:rsidRDefault="007B2B60" w:rsidP="005E1593">
      <w:r>
        <w:separator/>
      </w:r>
    </w:p>
  </w:endnote>
  <w:endnote w:type="continuationSeparator" w:id="1">
    <w:p w:rsidR="007B2B60" w:rsidRDefault="007B2B60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5" w:type="dxa"/>
      <w:jc w:val="center"/>
      <w:tblBorders>
        <w:top w:val="single" w:sz="4" w:space="0" w:color="auto"/>
      </w:tblBorders>
      <w:tblLook w:val="01E0"/>
    </w:tblPr>
    <w:tblGrid>
      <w:gridCol w:w="4263"/>
      <w:gridCol w:w="5302"/>
    </w:tblGrid>
    <w:tr w:rsidR="00DB4077" w:rsidRPr="006419CA" w:rsidTr="00CE2D60">
      <w:trPr>
        <w:jc w:val="center"/>
      </w:trPr>
      <w:tc>
        <w:tcPr>
          <w:tcW w:w="4263" w:type="dxa"/>
          <w:vAlign w:val="center"/>
        </w:tcPr>
        <w:p w:rsidR="00F02906" w:rsidRPr="006419CA" w:rsidRDefault="00463552" w:rsidP="00F0290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B4077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36F2">
            <w:rPr>
              <w:noProof/>
              <w:color w:val="244061" w:themeColor="accent1" w:themeShade="80"/>
            </w:rPr>
            <w:t xml:space="preserve">Plano de </w:t>
          </w:r>
          <w:r w:rsidR="00F02906">
            <w:rPr>
              <w:noProof/>
              <w:color w:val="244061" w:themeColor="accent1" w:themeShade="80"/>
            </w:rPr>
            <w:t>levantamento de</w:t>
          </w:r>
          <w:r w:rsidR="00D136F2">
            <w:rPr>
              <w:noProof/>
              <w:color w:val="244061" w:themeColor="accent1" w:themeShade="80"/>
            </w:rPr>
            <w:t xml:space="preserve"> requisitos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CE2D6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463552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463552" w:rsidRPr="006419CA">
            <w:rPr>
              <w:color w:val="244061" w:themeColor="accent1" w:themeShade="80"/>
            </w:rPr>
            <w:fldChar w:fldCharType="separate"/>
          </w:r>
          <w:r w:rsidR="00C27653">
            <w:rPr>
              <w:noProof/>
              <w:color w:val="244061" w:themeColor="accent1" w:themeShade="80"/>
            </w:rPr>
            <w:t>2</w:t>
          </w:r>
          <w:r w:rsidR="00463552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463552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463552" w:rsidRPr="006419CA">
            <w:rPr>
              <w:color w:val="244061" w:themeColor="accent1" w:themeShade="80"/>
            </w:rPr>
            <w:fldChar w:fldCharType="separate"/>
          </w:r>
          <w:r w:rsidR="00C27653">
            <w:rPr>
              <w:noProof/>
              <w:color w:val="244061" w:themeColor="accent1" w:themeShade="80"/>
            </w:rPr>
            <w:t>3</w:t>
          </w:r>
          <w:r w:rsidR="00463552" w:rsidRPr="006419CA">
            <w:rPr>
              <w:color w:val="244061" w:themeColor="accent1" w:themeShade="80"/>
            </w:rPr>
            <w:fldChar w:fldCharType="end"/>
          </w:r>
        </w:p>
      </w:tc>
    </w:tr>
  </w:tbl>
  <w:p w:rsidR="00DB4077" w:rsidRPr="006419CA" w:rsidRDefault="00DB4077" w:rsidP="006419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B60" w:rsidRDefault="007B2B60" w:rsidP="005E1593">
      <w:r>
        <w:separator/>
      </w:r>
    </w:p>
  </w:footnote>
  <w:footnote w:type="continuationSeparator" w:id="1">
    <w:p w:rsidR="007B2B60" w:rsidRDefault="007B2B60" w:rsidP="005E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71D0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1024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02E1C"/>
    <w:rsid w:val="000002DC"/>
    <w:rsid w:val="000213ED"/>
    <w:rsid w:val="000319F6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16223"/>
    <w:rsid w:val="00143A0B"/>
    <w:rsid w:val="00171612"/>
    <w:rsid w:val="001A114D"/>
    <w:rsid w:val="001C225E"/>
    <w:rsid w:val="001D497F"/>
    <w:rsid w:val="001F3D30"/>
    <w:rsid w:val="001F7427"/>
    <w:rsid w:val="00235332"/>
    <w:rsid w:val="00274187"/>
    <w:rsid w:val="0029354A"/>
    <w:rsid w:val="00296C20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07AD"/>
    <w:rsid w:val="003A3DC2"/>
    <w:rsid w:val="003D377B"/>
    <w:rsid w:val="003F2C3A"/>
    <w:rsid w:val="004021ED"/>
    <w:rsid w:val="0042609D"/>
    <w:rsid w:val="00435755"/>
    <w:rsid w:val="00442497"/>
    <w:rsid w:val="0045197C"/>
    <w:rsid w:val="0045550E"/>
    <w:rsid w:val="00457867"/>
    <w:rsid w:val="00463035"/>
    <w:rsid w:val="00463552"/>
    <w:rsid w:val="00467C0C"/>
    <w:rsid w:val="00474D4B"/>
    <w:rsid w:val="00492ED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6346A"/>
    <w:rsid w:val="005662C1"/>
    <w:rsid w:val="00573244"/>
    <w:rsid w:val="005B012D"/>
    <w:rsid w:val="005B3788"/>
    <w:rsid w:val="005D283A"/>
    <w:rsid w:val="005D52A9"/>
    <w:rsid w:val="005E1593"/>
    <w:rsid w:val="005F487B"/>
    <w:rsid w:val="00603ACD"/>
    <w:rsid w:val="00604816"/>
    <w:rsid w:val="006153FF"/>
    <w:rsid w:val="00627160"/>
    <w:rsid w:val="006419CA"/>
    <w:rsid w:val="006571E0"/>
    <w:rsid w:val="00663704"/>
    <w:rsid w:val="006657E5"/>
    <w:rsid w:val="00672E9D"/>
    <w:rsid w:val="0068454D"/>
    <w:rsid w:val="006A233C"/>
    <w:rsid w:val="006C4F33"/>
    <w:rsid w:val="006E2260"/>
    <w:rsid w:val="006E7B67"/>
    <w:rsid w:val="00701D0E"/>
    <w:rsid w:val="00743E89"/>
    <w:rsid w:val="00745142"/>
    <w:rsid w:val="0074579D"/>
    <w:rsid w:val="00767313"/>
    <w:rsid w:val="0077017E"/>
    <w:rsid w:val="00777BAE"/>
    <w:rsid w:val="0078103A"/>
    <w:rsid w:val="00795700"/>
    <w:rsid w:val="007A054B"/>
    <w:rsid w:val="007A677E"/>
    <w:rsid w:val="007B11C1"/>
    <w:rsid w:val="007B2B60"/>
    <w:rsid w:val="007B60B5"/>
    <w:rsid w:val="007C308C"/>
    <w:rsid w:val="007C70EF"/>
    <w:rsid w:val="007D7489"/>
    <w:rsid w:val="007F699A"/>
    <w:rsid w:val="00804FD5"/>
    <w:rsid w:val="00816A1B"/>
    <w:rsid w:val="00821EE8"/>
    <w:rsid w:val="00824B73"/>
    <w:rsid w:val="0083093E"/>
    <w:rsid w:val="00842903"/>
    <w:rsid w:val="00852842"/>
    <w:rsid w:val="00871E89"/>
    <w:rsid w:val="008743BE"/>
    <w:rsid w:val="008843C9"/>
    <w:rsid w:val="008A1CF6"/>
    <w:rsid w:val="008C29AB"/>
    <w:rsid w:val="008D511B"/>
    <w:rsid w:val="008F224A"/>
    <w:rsid w:val="008F7BB9"/>
    <w:rsid w:val="0095233A"/>
    <w:rsid w:val="00953B74"/>
    <w:rsid w:val="009601D2"/>
    <w:rsid w:val="00974FF7"/>
    <w:rsid w:val="00980543"/>
    <w:rsid w:val="00983BDA"/>
    <w:rsid w:val="0099049F"/>
    <w:rsid w:val="009A64F9"/>
    <w:rsid w:val="009B2712"/>
    <w:rsid w:val="009B42F9"/>
    <w:rsid w:val="009C096E"/>
    <w:rsid w:val="009E1BFD"/>
    <w:rsid w:val="009F47FB"/>
    <w:rsid w:val="00A0344F"/>
    <w:rsid w:val="00A6523D"/>
    <w:rsid w:val="00A812CF"/>
    <w:rsid w:val="00AB3D75"/>
    <w:rsid w:val="00AC543E"/>
    <w:rsid w:val="00AE1992"/>
    <w:rsid w:val="00AE258F"/>
    <w:rsid w:val="00AF1054"/>
    <w:rsid w:val="00AF15FC"/>
    <w:rsid w:val="00B80C7F"/>
    <w:rsid w:val="00BB61ED"/>
    <w:rsid w:val="00C079D6"/>
    <w:rsid w:val="00C27653"/>
    <w:rsid w:val="00C52528"/>
    <w:rsid w:val="00C677B0"/>
    <w:rsid w:val="00C712B6"/>
    <w:rsid w:val="00C72D89"/>
    <w:rsid w:val="00C76277"/>
    <w:rsid w:val="00CA71BC"/>
    <w:rsid w:val="00CD2388"/>
    <w:rsid w:val="00CE081F"/>
    <w:rsid w:val="00CE2B3B"/>
    <w:rsid w:val="00CE2D60"/>
    <w:rsid w:val="00D136F2"/>
    <w:rsid w:val="00D14F70"/>
    <w:rsid w:val="00D150F6"/>
    <w:rsid w:val="00D37957"/>
    <w:rsid w:val="00D57A49"/>
    <w:rsid w:val="00D67E71"/>
    <w:rsid w:val="00D873CE"/>
    <w:rsid w:val="00D92F01"/>
    <w:rsid w:val="00DB403E"/>
    <w:rsid w:val="00DB4077"/>
    <w:rsid w:val="00DD089E"/>
    <w:rsid w:val="00DD0AC8"/>
    <w:rsid w:val="00DD2D23"/>
    <w:rsid w:val="00DD5130"/>
    <w:rsid w:val="00DD71E9"/>
    <w:rsid w:val="00DE24E1"/>
    <w:rsid w:val="00E077FA"/>
    <w:rsid w:val="00E103A9"/>
    <w:rsid w:val="00E13743"/>
    <w:rsid w:val="00E21B1E"/>
    <w:rsid w:val="00E271E2"/>
    <w:rsid w:val="00E33EA7"/>
    <w:rsid w:val="00E34C15"/>
    <w:rsid w:val="00E45BC0"/>
    <w:rsid w:val="00E70CD7"/>
    <w:rsid w:val="00E86E9F"/>
    <w:rsid w:val="00EB2A52"/>
    <w:rsid w:val="00EF4970"/>
    <w:rsid w:val="00EF6F11"/>
    <w:rsid w:val="00F02906"/>
    <w:rsid w:val="00F116EA"/>
    <w:rsid w:val="00F210E2"/>
    <w:rsid w:val="00F2388D"/>
    <w:rsid w:val="00F80F41"/>
    <w:rsid w:val="00F9712F"/>
    <w:rsid w:val="00FA3890"/>
    <w:rsid w:val="00FA6708"/>
    <w:rsid w:val="00FB3506"/>
    <w:rsid w:val="00FB5A09"/>
    <w:rsid w:val="00FC2077"/>
    <w:rsid w:val="00FF3FE7"/>
    <w:rsid w:val="00FF4F0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ED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ED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ED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ED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ED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ED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E2D60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E103A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103A9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103A9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03A9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E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E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0C94-9177-46A2-8252-F4A9D97D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3131</TotalTime>
  <Pages>3</Pages>
  <Words>404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requisitos</vt:lpstr>
      <vt:lpstr>Plano de gerenciamento dos requisitos</vt:lpstr>
    </vt:vector>
  </TitlesOfParts>
  <Company>PMO Escritório de Projetos</Company>
  <LinksUpToDate>false</LinksUpToDate>
  <CharactersWithSpaces>2583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Usuário do Windows</cp:lastModifiedBy>
  <cp:revision>53</cp:revision>
  <dcterms:created xsi:type="dcterms:W3CDTF">2012-04-15T21:23:00Z</dcterms:created>
  <dcterms:modified xsi:type="dcterms:W3CDTF">2022-03-18T00:39:00Z</dcterms:modified>
</cp:coreProperties>
</file>